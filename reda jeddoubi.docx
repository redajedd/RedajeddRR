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8F2702" w14:paraId="5B7DC997" w14:textId="77777777" w:rsidTr="00E06E4D">
        <w:trPr>
          <w:trHeight w:val="4410"/>
        </w:trPr>
        <w:tc>
          <w:tcPr>
            <w:tcW w:w="3600" w:type="dxa"/>
            <w:vAlign w:val="bottom"/>
          </w:tcPr>
          <w:p w14:paraId="1227F73A" w14:textId="0B8C215B" w:rsidR="001B2ABD" w:rsidRPr="008F2702" w:rsidRDefault="004F5FF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9E85BDB" wp14:editId="49D97FEB">
                  <wp:extent cx="2139950" cy="2069465"/>
                  <wp:effectExtent l="19050" t="0" r="12700" b="61658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37612930_362568302181349_1595481993782746623_n(2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06946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2443162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D2730C1" w14:textId="368DAA86" w:rsidR="001B2ABD" w:rsidRPr="008F2702" w:rsidRDefault="004F5FFC" w:rsidP="001B2ABD">
            <w:pPr>
              <w:pStyle w:val="Titre"/>
            </w:pPr>
            <w:r>
              <w:t>reda jeddoubi</w:t>
            </w:r>
          </w:p>
          <w:sdt>
            <w:sdtPr>
              <w:rPr>
                <w:spacing w:val="1"/>
                <w:w w:val="66"/>
              </w:rPr>
              <w:id w:val="2107002140"/>
              <w:placeholder>
                <w:docPart w:val="D6274457B54348BBA5CB6C002976210D"/>
              </w:placeholder>
              <w:temporary/>
              <w:showingPlcHdr/>
              <w15:appearance w15:val="hidden"/>
            </w:sdtPr>
            <w:sdtEndPr>
              <w:rPr>
                <w:spacing w:val="19"/>
                <w:w w:val="86"/>
              </w:rPr>
            </w:sdtEndPr>
            <w:sdtContent>
              <w:p w14:paraId="53861FC6" w14:textId="77777777" w:rsidR="001B2ABD" w:rsidRPr="008F2702" w:rsidRDefault="001B2ABD" w:rsidP="008F2702">
                <w:pPr>
                  <w:pStyle w:val="Sous-titre"/>
                </w:pPr>
                <w:r w:rsidRPr="004F5FFC">
                  <w:rPr>
                    <w:spacing w:val="1"/>
                    <w:w w:val="66"/>
                  </w:rPr>
                  <w:t>INTITULÉ DU POSTE IC</w:t>
                </w:r>
                <w:r w:rsidRPr="004F5FFC">
                  <w:rPr>
                    <w:spacing w:val="6"/>
                    <w:w w:val="66"/>
                  </w:rPr>
                  <w:t>I</w:t>
                </w:r>
              </w:p>
            </w:sdtContent>
          </w:sdt>
        </w:tc>
      </w:tr>
      <w:tr w:rsidR="001B2ABD" w:rsidRPr="008F2702" w14:paraId="3CBABDF0" w14:textId="77777777" w:rsidTr="00E06E4D">
        <w:tc>
          <w:tcPr>
            <w:tcW w:w="3600" w:type="dxa"/>
          </w:tcPr>
          <w:sdt>
            <w:sdtPr>
              <w:id w:val="-1711873194"/>
              <w:placeholder>
                <w:docPart w:val="1CD3800664F7430FB886468D01C4691D"/>
              </w:placeholder>
              <w:temporary/>
              <w:showingPlcHdr/>
              <w15:appearance w15:val="hidden"/>
            </w:sdtPr>
            <w:sdtEndPr/>
            <w:sdtContent>
              <w:p w14:paraId="03AB9DD2" w14:textId="77777777" w:rsidR="001B2ABD" w:rsidRPr="008F2702" w:rsidRDefault="00036450" w:rsidP="00036450">
                <w:pPr>
                  <w:pStyle w:val="Titre3"/>
                </w:pPr>
                <w:r w:rsidRPr="008F2702">
                  <w:rPr>
                    <w:lang w:bidi="fr-FR"/>
                  </w:rPr>
                  <w:t>Profil</w:t>
                </w:r>
              </w:p>
            </w:sdtContent>
          </w:sdt>
          <w:sdt>
            <w:sdtPr>
              <w:id w:val="355866036"/>
              <w:placeholder>
                <w:docPart w:val="6090B6AC04F84E378AC18049AA5CAB2A"/>
              </w:placeholder>
              <w:temporary/>
              <w:showingPlcHdr/>
              <w15:appearance w15:val="hidden"/>
            </w:sdtPr>
            <w:sdtEndPr/>
            <w:sdtContent>
              <w:p w14:paraId="69D22D58" w14:textId="77777777" w:rsidR="009260CD" w:rsidRPr="008F2702" w:rsidRDefault="009260CD" w:rsidP="009260CD">
                <w:r w:rsidRPr="008F2702">
                  <w:rPr>
                    <w:lang w:bidi="fr-FR"/>
                  </w:rPr>
                  <w:t>Vous voulez placer votre propre photo dans le cercle ? C’est facile ! Sélectionnez la photo, puis cliquez dessus avec le bouton droit. Sélectionnez « </w:t>
                </w:r>
                <w:r w:rsidR="00E06E4D" w:rsidRPr="00E06E4D">
                  <w:rPr>
                    <w:lang w:bidi="fr-FR"/>
                  </w:rPr>
                  <w:t>Remplissage</w:t>
                </w:r>
                <w:r w:rsidRPr="008F2702">
                  <w:rPr>
                    <w:lang w:bidi="fr-FR"/>
                  </w:rPr>
                  <w:t> » dans le menu contextuel. Choisissez une photo... dans la liste. Accédez à votre ordinateur pour trouver la photo appropriée. Cliquez sur OK pour insérer la photo sélectionnée.</w:t>
                </w:r>
              </w:p>
              <w:p w14:paraId="3F2281AE" w14:textId="77777777" w:rsidR="009260CD" w:rsidRPr="008F2702" w:rsidRDefault="009260CD" w:rsidP="009260CD"/>
              <w:p w14:paraId="29D5BB97" w14:textId="77777777" w:rsidR="00036450" w:rsidRPr="008F2702" w:rsidRDefault="009260CD" w:rsidP="009260CD">
                <w:r w:rsidRPr="008F2702">
                  <w:rPr>
                    <w:lang w:bidi="fr-FR"/>
                  </w:rPr>
                  <w:t>Une fois votre photo insérée, sélectionnez-la de nouveau. Accédez au menu Image Outils Format. Cliquez sur la flèche vers le bas sous « Rogner », puis sélectionnez « Remplir » dans la liste. Cela a pour effet de rogner automatiquement votre photo pour l’ajuster à la taille de l’image. Vous pouvez cliquez sur votre photo, puis la faire glisser pour la placer correctement.</w:t>
                </w:r>
              </w:p>
            </w:sdtContent>
          </w:sdt>
          <w:p w14:paraId="078A5F5C" w14:textId="77777777" w:rsidR="00036450" w:rsidRPr="008F2702" w:rsidRDefault="00036450" w:rsidP="00036450"/>
          <w:sdt>
            <w:sdtPr>
              <w:id w:val="-1954003311"/>
              <w:placeholder>
                <w:docPart w:val="109F37B1DDC94C3583C90CC78C00428B"/>
              </w:placeholder>
              <w:temporary/>
              <w:showingPlcHdr/>
              <w15:appearance w15:val="hidden"/>
            </w:sdtPr>
            <w:sdtEndPr/>
            <w:sdtContent>
              <w:p w14:paraId="6278F52E" w14:textId="77777777" w:rsidR="00036450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C85024DF1E74FE2BD8A82D54BAB269B"/>
              </w:placeholder>
              <w:temporary/>
              <w:showingPlcHdr/>
              <w15:appearance w15:val="hidden"/>
            </w:sdtPr>
            <w:sdtEndPr/>
            <w:sdtContent>
              <w:p w14:paraId="5562DEB8" w14:textId="77777777" w:rsidR="004D3011" w:rsidRPr="008F2702" w:rsidRDefault="004D3011" w:rsidP="004D3011">
                <w:r w:rsidRPr="008F2702">
                  <w:rPr>
                    <w:lang w:bidi="fr-FR"/>
                  </w:rPr>
                  <w:t>TÉLÉPHONE :</w:t>
                </w:r>
              </w:p>
            </w:sdtContent>
          </w:sdt>
          <w:p w14:paraId="4D072018" w14:textId="3C7E9AC4" w:rsidR="004D3011" w:rsidRPr="008F2702" w:rsidRDefault="004F5FFC" w:rsidP="004D3011">
            <w:r>
              <w:t>+212649503360</w:t>
            </w:r>
          </w:p>
          <w:p w14:paraId="25671E19" w14:textId="77777777" w:rsidR="004D3011" w:rsidRPr="008F2702" w:rsidRDefault="004D3011" w:rsidP="004D3011"/>
          <w:sdt>
            <w:sdtPr>
              <w:id w:val="67859272"/>
              <w:placeholder>
                <w:docPart w:val="F9E010E642BA4A308305B4051E926DA8"/>
              </w:placeholder>
              <w:temporary/>
              <w:showingPlcHdr/>
              <w15:appearance w15:val="hidden"/>
            </w:sdtPr>
            <w:sdtEndPr/>
            <w:sdtContent>
              <w:p w14:paraId="7FFA75B4" w14:textId="77777777" w:rsidR="004D3011" w:rsidRPr="008F2702" w:rsidRDefault="004D3011" w:rsidP="004D3011">
                <w:r w:rsidRPr="008F2702">
                  <w:rPr>
                    <w:lang w:bidi="fr-FR"/>
                  </w:rPr>
                  <w:t>SITE WEB :</w:t>
                </w:r>
              </w:p>
            </w:sdtContent>
          </w:sdt>
          <w:sdt>
            <w:sdtPr>
              <w:id w:val="-720132143"/>
              <w:placeholder>
                <w:docPart w:val="548EDA01B0DC4E6E9401CB735CD8A8D7"/>
              </w:placeholder>
              <w:temporary/>
              <w:showingPlcHdr/>
              <w15:appearance w15:val="hidden"/>
            </w:sdtPr>
            <w:sdtEndPr/>
            <w:sdtContent>
              <w:p w14:paraId="46826550" w14:textId="77777777" w:rsidR="004D3011" w:rsidRPr="008F2702" w:rsidRDefault="00E4381A" w:rsidP="004D3011">
                <w:r w:rsidRPr="008F2702">
                  <w:rPr>
                    <w:lang w:bidi="fr-FR"/>
                  </w:rPr>
                  <w:t>Emplacement du site web</w:t>
                </w:r>
              </w:p>
            </w:sdtContent>
          </w:sdt>
          <w:p w14:paraId="13758FB2" w14:textId="77777777" w:rsidR="004D3011" w:rsidRPr="008F2702" w:rsidRDefault="004D3011" w:rsidP="004D3011"/>
          <w:sdt>
            <w:sdtPr>
              <w:id w:val="-240260293"/>
              <w:placeholder>
                <w:docPart w:val="AF1B6A2802B04631A5C51CF828D04D3B"/>
              </w:placeholder>
              <w:temporary/>
              <w:showingPlcHdr/>
              <w15:appearance w15:val="hidden"/>
            </w:sdtPr>
            <w:sdtEndPr/>
            <w:sdtContent>
              <w:p w14:paraId="20166D24" w14:textId="77777777" w:rsidR="004D3011" w:rsidRPr="008F2702" w:rsidRDefault="004D3011" w:rsidP="004D3011">
                <w:r w:rsidRPr="008F2702">
                  <w:rPr>
                    <w:lang w:bidi="fr-FR"/>
                  </w:rPr>
                  <w:t>E-MAIL :</w:t>
                </w:r>
              </w:p>
            </w:sdtContent>
          </w:sdt>
          <w:p w14:paraId="380AF033" w14:textId="34AC755D" w:rsidR="004142CD" w:rsidRPr="008F2702" w:rsidRDefault="004F5FFC" w:rsidP="004142CD">
            <w:r>
              <w:rPr>
                <w:color w:val="B85A22" w:themeColor="accent2" w:themeShade="BF"/>
                <w:u w:val="single"/>
              </w:rPr>
              <w:t>redajedddeveloper@gmail.com</w:t>
            </w:r>
          </w:p>
          <w:sdt>
            <w:sdtPr>
              <w:id w:val="-1444214663"/>
              <w:placeholder>
                <w:docPart w:val="4949E475CCAB49D8B4081858105FAFEB"/>
              </w:placeholder>
              <w:temporary/>
              <w:showingPlcHdr/>
              <w15:appearance w15:val="hidden"/>
            </w:sdtPr>
            <w:sdtEndPr/>
            <w:sdtContent>
              <w:p w14:paraId="16ADB1AB" w14:textId="77777777" w:rsidR="004D3011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Loisirs</w:t>
                </w:r>
              </w:p>
            </w:sdtContent>
          </w:sdt>
          <w:sdt>
            <w:sdtPr>
              <w:id w:val="1444813694"/>
              <w:placeholder>
                <w:docPart w:val="5449821B7B074B0BA8DC978D33CA8F1B"/>
              </w:placeholder>
              <w:temporary/>
              <w:showingPlcHdr/>
              <w15:appearance w15:val="hidden"/>
            </w:sdtPr>
            <w:sdtEndPr/>
            <w:sdtContent>
              <w:p w14:paraId="20859822" w14:textId="77777777" w:rsidR="004D3011" w:rsidRPr="008F2702" w:rsidRDefault="004D3011" w:rsidP="004D3011">
                <w:r w:rsidRPr="008F2702">
                  <w:rPr>
                    <w:lang w:bidi="fr-FR"/>
                  </w:rPr>
                  <w:t>Loisir 1</w:t>
                </w:r>
              </w:p>
            </w:sdtContent>
          </w:sdt>
          <w:sdt>
            <w:sdtPr>
              <w:id w:val="127826779"/>
              <w:placeholder>
                <w:docPart w:val="A7D213CE11F242ADBB0FCAE92116196B"/>
              </w:placeholder>
              <w:temporary/>
              <w:showingPlcHdr/>
              <w15:appearance w15:val="hidden"/>
            </w:sdtPr>
            <w:sdtEndPr/>
            <w:sdtContent>
              <w:p w14:paraId="402A0DDE" w14:textId="77777777" w:rsidR="004D3011" w:rsidRPr="008F2702" w:rsidRDefault="004D3011" w:rsidP="004D3011">
                <w:r w:rsidRPr="008F2702">
                  <w:rPr>
                    <w:lang w:bidi="fr-FR"/>
                  </w:rPr>
                  <w:t>Loisir 2</w:t>
                </w:r>
              </w:p>
            </w:sdtContent>
          </w:sdt>
          <w:sdt>
            <w:sdtPr>
              <w:id w:val="-1460640448"/>
              <w:placeholder>
                <w:docPart w:val="09A917A0DB9644A2A899F89557EA4AA1"/>
              </w:placeholder>
              <w:temporary/>
              <w:showingPlcHdr/>
              <w15:appearance w15:val="hidden"/>
            </w:sdtPr>
            <w:sdtEndPr/>
            <w:sdtContent>
              <w:p w14:paraId="2862DC5C" w14:textId="77777777" w:rsidR="004D3011" w:rsidRPr="008F2702" w:rsidRDefault="004D3011" w:rsidP="004D3011">
                <w:r w:rsidRPr="008F2702">
                  <w:rPr>
                    <w:lang w:bidi="fr-FR"/>
                  </w:rPr>
                  <w:t>Loisir 3</w:t>
                </w:r>
              </w:p>
            </w:sdtContent>
          </w:sdt>
          <w:sdt>
            <w:sdtPr>
              <w:id w:val="-1376452077"/>
              <w:placeholder>
                <w:docPart w:val="E49E6B778D59415BA0C7DE225D142C76"/>
              </w:placeholder>
              <w:temporary/>
              <w:showingPlcHdr/>
              <w15:appearance w15:val="hidden"/>
            </w:sdtPr>
            <w:sdtEndPr/>
            <w:sdtContent>
              <w:p w14:paraId="73AC7FAC" w14:textId="77777777" w:rsidR="004D3011" w:rsidRPr="008F2702" w:rsidRDefault="004D3011" w:rsidP="004D3011">
                <w:r w:rsidRPr="008F2702">
                  <w:rPr>
                    <w:lang w:bidi="fr-FR"/>
                  </w:rPr>
                  <w:t>Loisir 4</w:t>
                </w:r>
              </w:p>
            </w:sdtContent>
          </w:sdt>
        </w:tc>
        <w:tc>
          <w:tcPr>
            <w:tcW w:w="720" w:type="dxa"/>
          </w:tcPr>
          <w:p w14:paraId="3BAAE9E9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69" w:type="dxa"/>
          </w:tcPr>
          <w:sdt>
            <w:sdtPr>
              <w:id w:val="1049110328"/>
              <w:placeholder>
                <w:docPart w:val="6DDCA074639F47849032EF6D3EA525FE"/>
              </w:placeholder>
              <w:temporary/>
              <w:showingPlcHdr/>
              <w15:appearance w15:val="hidden"/>
            </w:sdtPr>
            <w:sdtEndPr/>
            <w:sdtContent>
              <w:p w14:paraId="26DC7660" w14:textId="77777777" w:rsidR="001B2ABD" w:rsidRPr="008F2702" w:rsidRDefault="00E25A26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FORMATION</w:t>
                </w:r>
              </w:p>
            </w:sdtContent>
          </w:sdt>
          <w:p w14:paraId="72B5F579" w14:textId="77777777" w:rsidR="00036450" w:rsidRPr="008F2702" w:rsidRDefault="00097BFA" w:rsidP="00B359E4">
            <w:pPr>
              <w:pStyle w:val="Titre4"/>
            </w:pPr>
            <w:sdt>
              <w:sdtPr>
                <w:id w:val="245614494"/>
                <w:placeholder>
                  <w:docPart w:val="BD51E177C2F64695874010AD07D035E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[Nom de l’établissement]</w:t>
                </w:r>
              </w:sdtContent>
            </w:sdt>
          </w:p>
          <w:p w14:paraId="4997106D" w14:textId="77777777" w:rsidR="00036450" w:rsidRPr="008F2702" w:rsidRDefault="00097BFA" w:rsidP="00B359E4">
            <w:pPr>
              <w:pStyle w:val="Date"/>
            </w:pPr>
            <w:sdt>
              <w:sdtPr>
                <w:id w:val="201059472"/>
                <w:placeholder>
                  <w:docPart w:val="2E8B0C6D7344455BA901B3028947631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[Date de début]</w:t>
                </w:r>
              </w:sdtContent>
            </w:sdt>
            <w:r w:rsidR="00036450" w:rsidRPr="008F2702">
              <w:rPr>
                <w:lang w:bidi="fr-FR"/>
              </w:rPr>
              <w:t>-</w:t>
            </w:r>
            <w:sdt>
              <w:sdtPr>
                <w:id w:val="-1419934752"/>
                <w:placeholder>
                  <w:docPart w:val="2A7378823F814879880A3DA324B066A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[Date de fin]</w:t>
                </w:r>
              </w:sdtContent>
            </w:sdt>
          </w:p>
          <w:p w14:paraId="435E0DF9" w14:textId="77777777" w:rsidR="00CC0C6D" w:rsidRPr="008F2702" w:rsidRDefault="00097BFA" w:rsidP="00CC0C6D">
            <w:sdt>
              <w:sdtPr>
                <w:id w:val="1002478056"/>
                <w:placeholder>
                  <w:docPart w:val="6084CFDB62BE47D38CB4A600B9C84C7C"/>
                </w:placeholder>
                <w:temporary/>
                <w:showingPlcHdr/>
                <w15:appearance w15:val="hidden"/>
              </w:sdtPr>
              <w:sdtEndPr/>
              <w:sdtContent>
                <w:r w:rsidR="00CC0C6D" w:rsidRPr="008F2702">
                  <w:rPr>
                    <w:lang w:bidi="fr-FR"/>
                  </w:rPr>
                  <w:t>[N’hésitez pas à mettre en avant vos résultats, récompenses et mentions. Vous pouvez également ajouter une description rapide de vos cours.]</w:t>
                </w:r>
              </w:sdtContent>
            </w:sdt>
            <w:r w:rsidR="00CC0C6D" w:rsidRPr="008F2702">
              <w:rPr>
                <w:lang w:bidi="fr-FR"/>
              </w:rPr>
              <w:t xml:space="preserve"> </w:t>
            </w:r>
          </w:p>
          <w:p w14:paraId="0A4AE446" w14:textId="77777777" w:rsidR="00036450" w:rsidRPr="008F2702" w:rsidRDefault="004142CD" w:rsidP="004142CD">
            <w:r w:rsidRPr="008F2702">
              <w:rPr>
                <w:lang w:bidi="fr-FR"/>
              </w:rPr>
              <w:t xml:space="preserve"> </w:t>
            </w:r>
          </w:p>
          <w:p w14:paraId="76240A99" w14:textId="77777777" w:rsidR="00036450" w:rsidRPr="008F2702" w:rsidRDefault="00097BFA" w:rsidP="00B359E4">
            <w:pPr>
              <w:pStyle w:val="Titre4"/>
            </w:pPr>
            <w:sdt>
              <w:sdtPr>
                <w:id w:val="1241451579"/>
                <w:placeholder>
                  <w:docPart w:val="8AC2D0EED0034B69B85D55F10187720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[Nom de l’établissement]</w:t>
                </w:r>
              </w:sdtContent>
            </w:sdt>
          </w:p>
          <w:p w14:paraId="5FB7801F" w14:textId="77777777" w:rsidR="00036450" w:rsidRPr="008F2702" w:rsidRDefault="00097BFA" w:rsidP="00B359E4">
            <w:pPr>
              <w:pStyle w:val="Date"/>
            </w:pPr>
            <w:sdt>
              <w:sdtPr>
                <w:id w:val="-2093458329"/>
                <w:placeholder>
                  <w:docPart w:val="10F68F0633AE4D439C81A715C8EE4B1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[Date de début]</w:t>
                </w:r>
              </w:sdtContent>
            </w:sdt>
            <w:r w:rsidR="00036450" w:rsidRPr="008F2702">
              <w:rPr>
                <w:lang w:bidi="fr-FR"/>
              </w:rPr>
              <w:t>-</w:t>
            </w:r>
            <w:sdt>
              <w:sdtPr>
                <w:id w:val="856245324"/>
                <w:placeholder>
                  <w:docPart w:val="EA0C430D21A84B749CC0B0F9F7DCDC8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[Date de fin]</w:t>
                </w:r>
              </w:sdtContent>
            </w:sdt>
          </w:p>
          <w:p w14:paraId="1DBB1EDF" w14:textId="77777777" w:rsidR="001424E5" w:rsidRPr="008F2702" w:rsidRDefault="00097BFA" w:rsidP="001424E5">
            <w:sdt>
              <w:sdtPr>
                <w:id w:val="520518218"/>
                <w:placeholder>
                  <w:docPart w:val="45EF867F08974E298B48C0B611C031CD"/>
                </w:placeholder>
                <w:temporary/>
                <w:showingPlcHdr/>
                <w15:appearance w15:val="hidden"/>
              </w:sdtPr>
              <w:sdtEndPr/>
              <w:sdtContent>
                <w:r w:rsidR="001424E5" w:rsidRPr="008F2702">
                  <w:rPr>
                    <w:lang w:bidi="fr-FR"/>
                  </w:rPr>
                  <w:t>[N’hésitez pas à mettre en avant vos résultats, récompenses et mentions. Vous pouvez également ajouter une description rapide de vos cours.]</w:t>
                </w:r>
              </w:sdtContent>
            </w:sdt>
            <w:r w:rsidR="001424E5" w:rsidRPr="008F2702">
              <w:rPr>
                <w:lang w:bidi="fr-FR"/>
              </w:rPr>
              <w:t xml:space="preserve"> </w:t>
            </w:r>
          </w:p>
          <w:p w14:paraId="2E9C2349" w14:textId="77777777" w:rsidR="004142CD" w:rsidRPr="008F2702" w:rsidRDefault="004142CD" w:rsidP="00036450"/>
          <w:sdt>
            <w:sdtPr>
              <w:id w:val="1001553383"/>
              <w:placeholder>
                <w:docPart w:val="7F94987074534906AB4574B2D2B6FB30"/>
              </w:placeholder>
              <w:temporary/>
              <w:showingPlcHdr/>
              <w15:appearance w15:val="hidden"/>
            </w:sdtPr>
            <w:sdtEndPr/>
            <w:sdtContent>
              <w:p w14:paraId="37026BEE" w14:textId="77777777" w:rsidR="00036450" w:rsidRPr="008F2702" w:rsidRDefault="00036450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PARCOURS PROFESSIONNEL</w:t>
                </w:r>
              </w:p>
            </w:sdtContent>
          </w:sdt>
          <w:p w14:paraId="72F35D14" w14:textId="77777777" w:rsidR="00036450" w:rsidRPr="008F2702" w:rsidRDefault="00097BFA" w:rsidP="00B359E4">
            <w:pPr>
              <w:pStyle w:val="Titre4"/>
              <w:rPr>
                <w:bCs/>
              </w:rPr>
            </w:pPr>
            <w:sdt>
              <w:sdtPr>
                <w:id w:val="-1315797015"/>
                <w:placeholder>
                  <w:docPart w:val="689815B30C9A44B29105B93A3BD561D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[Nom de la société]</w:t>
                </w:r>
              </w:sdtContent>
            </w:sdt>
            <w:r w:rsidR="00036450" w:rsidRPr="008F2702">
              <w:rPr>
                <w:lang w:bidi="fr-FR"/>
              </w:rPr>
              <w:t xml:space="preserve"> </w:t>
            </w:r>
            <w:sdt>
              <w:sdtPr>
                <w:id w:val="-1167319978"/>
                <w:placeholder>
                  <w:docPart w:val="EF25DB378C8A4ED294C66F644253C348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8F2702">
                  <w:rPr>
                    <w:lang w:bidi="fr-FR"/>
                  </w:rPr>
                  <w:t>[Intitulé du poste]</w:t>
                </w:r>
              </w:sdtContent>
            </w:sdt>
          </w:p>
          <w:p w14:paraId="7D46BD60" w14:textId="77777777" w:rsidR="00036450" w:rsidRPr="008F2702" w:rsidRDefault="00097BFA" w:rsidP="00B359E4">
            <w:pPr>
              <w:pStyle w:val="Date"/>
            </w:pPr>
            <w:sdt>
              <w:sdtPr>
                <w:id w:val="157580464"/>
                <w:placeholder>
                  <w:docPart w:val="C99E1BA804904F6EAF93442995C850F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[Date de début]</w:t>
                </w:r>
              </w:sdtContent>
            </w:sdt>
            <w:r w:rsidR="004142CD" w:rsidRPr="008F2702">
              <w:rPr>
                <w:lang w:bidi="fr-FR"/>
              </w:rPr>
              <w:t>-</w:t>
            </w:r>
            <w:sdt>
              <w:sdtPr>
                <w:id w:val="-1101104884"/>
                <w:placeholder>
                  <w:docPart w:val="3B662CDE924041C78FB58D5E00FBEB2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[Date de fin]</w:t>
                </w:r>
              </w:sdtContent>
            </w:sdt>
          </w:p>
          <w:p w14:paraId="1DDC087C" w14:textId="77777777" w:rsidR="00036450" w:rsidRPr="008F2702" w:rsidRDefault="00097BFA" w:rsidP="00036450">
            <w:sdt>
              <w:sdtPr>
                <w:id w:val="2029511879"/>
                <w:placeholder>
                  <w:docPart w:val="A9FB7E2ACEEC4BBD926F9210EFB5A6B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[Décrivez vos responsabilités et vos réalisations en termes d’impact et de résultats. Citez des exemples tout en restant concis.]</w:t>
                </w:r>
              </w:sdtContent>
            </w:sdt>
            <w:r w:rsidR="00036450" w:rsidRPr="008F2702">
              <w:rPr>
                <w:lang w:bidi="fr-FR"/>
              </w:rPr>
              <w:t xml:space="preserve"> </w:t>
            </w:r>
          </w:p>
          <w:p w14:paraId="1D3E3339" w14:textId="77777777" w:rsidR="004D3011" w:rsidRPr="008F2702" w:rsidRDefault="004D3011" w:rsidP="00036450"/>
          <w:p w14:paraId="763FD1B1" w14:textId="77777777" w:rsidR="004D3011" w:rsidRPr="008F2702" w:rsidRDefault="00097BFA" w:rsidP="00B359E4">
            <w:pPr>
              <w:pStyle w:val="Titre4"/>
              <w:rPr>
                <w:bCs/>
              </w:rPr>
            </w:pPr>
            <w:sdt>
              <w:sdtPr>
                <w:id w:val="1349680342"/>
                <w:placeholder>
                  <w:docPart w:val="96D239388AE041CE98C969F199B036BB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F2702">
                  <w:rPr>
                    <w:lang w:bidi="fr-FR"/>
                  </w:rPr>
                  <w:t>[Nom de la société]</w:t>
                </w:r>
              </w:sdtContent>
            </w:sdt>
            <w:r w:rsidR="002D3CA3" w:rsidRPr="008F2702">
              <w:rPr>
                <w:lang w:bidi="fr-FR"/>
              </w:rPr>
              <w:t xml:space="preserve"> </w:t>
            </w:r>
            <w:sdt>
              <w:sdtPr>
                <w:id w:val="1901015838"/>
                <w:placeholder>
                  <w:docPart w:val="4B91C8D72642447CBBDFEA30E7B41679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8F2702">
                  <w:rPr>
                    <w:lang w:bidi="fr-FR"/>
                  </w:rPr>
                  <w:t>[Intitulé du poste]</w:t>
                </w:r>
              </w:sdtContent>
            </w:sdt>
          </w:p>
          <w:p w14:paraId="095C7827" w14:textId="77777777" w:rsidR="004D3011" w:rsidRPr="008F2702" w:rsidRDefault="00097BFA" w:rsidP="00B359E4">
            <w:pPr>
              <w:pStyle w:val="Date"/>
            </w:pPr>
            <w:sdt>
              <w:sdtPr>
                <w:id w:val="1427539568"/>
                <w:placeholder>
                  <w:docPart w:val="6331C77137C54F6A870BA7689D75D8F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F2702">
                  <w:rPr>
                    <w:lang w:bidi="fr-FR"/>
                  </w:rPr>
                  <w:t>[Date de début]</w:t>
                </w:r>
              </w:sdtContent>
            </w:sdt>
            <w:r w:rsidR="004142CD" w:rsidRPr="008F2702">
              <w:rPr>
                <w:lang w:bidi="fr-FR"/>
              </w:rPr>
              <w:t>-</w:t>
            </w:r>
            <w:sdt>
              <w:sdtPr>
                <w:id w:val="-1046213544"/>
                <w:placeholder>
                  <w:docPart w:val="AB679127464143059C0BF088693ED4A2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F2702">
                  <w:rPr>
                    <w:lang w:bidi="fr-FR"/>
                  </w:rPr>
                  <w:t>[Date de fin]</w:t>
                </w:r>
              </w:sdtContent>
            </w:sdt>
          </w:p>
          <w:p w14:paraId="3B7A2598" w14:textId="77777777" w:rsidR="004D3011" w:rsidRPr="008F2702" w:rsidRDefault="00097BFA" w:rsidP="004D3011">
            <w:sdt>
              <w:sdtPr>
                <w:id w:val="-448162616"/>
                <w:placeholder>
                  <w:docPart w:val="91EDD93D062C40FCA616A50CD743875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[Décrivez vos responsabilités et vos réalisations en termes d’impact et de résultats. Citez des exemples tout en restant concis.]</w:t>
                </w:r>
              </w:sdtContent>
            </w:sdt>
            <w:r w:rsidR="00036450" w:rsidRPr="008F2702">
              <w:rPr>
                <w:lang w:bidi="fr-FR"/>
              </w:rPr>
              <w:t xml:space="preserve"> </w:t>
            </w:r>
          </w:p>
          <w:p w14:paraId="5800FF40" w14:textId="77777777" w:rsidR="004D3011" w:rsidRPr="008F2702" w:rsidRDefault="004D3011" w:rsidP="00036450"/>
          <w:p w14:paraId="394D1B95" w14:textId="77777777" w:rsidR="004D3011" w:rsidRPr="008F2702" w:rsidRDefault="00097BFA" w:rsidP="00B359E4">
            <w:pPr>
              <w:pStyle w:val="Titre4"/>
              <w:rPr>
                <w:bCs/>
              </w:rPr>
            </w:pPr>
            <w:sdt>
              <w:sdtPr>
                <w:id w:val="1676228846"/>
                <w:placeholder>
                  <w:docPart w:val="062461DDE92E46E8B3CDCD0D2F6D13B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F2702">
                  <w:rPr>
                    <w:lang w:bidi="fr-FR"/>
                  </w:rPr>
                  <w:t>[Nom de la société]</w:t>
                </w:r>
              </w:sdtContent>
            </w:sdt>
            <w:r w:rsidR="002D3CA3" w:rsidRPr="008F2702">
              <w:rPr>
                <w:lang w:bidi="fr-FR"/>
              </w:rPr>
              <w:t xml:space="preserve"> </w:t>
            </w:r>
            <w:sdt>
              <w:sdtPr>
                <w:id w:val="1107463904"/>
                <w:placeholder>
                  <w:docPart w:val="56A0F2C08AF94E1EA9E1D0B5FEA5D5EF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8F2702">
                  <w:rPr>
                    <w:lang w:bidi="fr-FR"/>
                  </w:rPr>
                  <w:t>[Intitulé du poste]</w:t>
                </w:r>
              </w:sdtContent>
            </w:sdt>
          </w:p>
          <w:p w14:paraId="5E27FB18" w14:textId="77777777" w:rsidR="004D3011" w:rsidRPr="008F2702" w:rsidRDefault="00097BFA" w:rsidP="00B359E4">
            <w:pPr>
              <w:pStyle w:val="Date"/>
            </w:pPr>
            <w:sdt>
              <w:sdtPr>
                <w:id w:val="-1949918139"/>
                <w:placeholder>
                  <w:docPart w:val="8BB8D3AFDD9D4591A6D661F77558812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F2702">
                  <w:rPr>
                    <w:lang w:bidi="fr-FR"/>
                  </w:rPr>
                  <w:t>[Date de début]</w:t>
                </w:r>
              </w:sdtContent>
            </w:sdt>
            <w:r w:rsidR="004142CD" w:rsidRPr="008F2702">
              <w:rPr>
                <w:lang w:bidi="fr-FR"/>
              </w:rPr>
              <w:t>-</w:t>
            </w:r>
            <w:sdt>
              <w:sdtPr>
                <w:id w:val="1482970291"/>
                <w:placeholder>
                  <w:docPart w:val="09220D90F3AE4403A6A86E9AFBE224B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F2702">
                  <w:rPr>
                    <w:lang w:bidi="fr-FR"/>
                  </w:rPr>
                  <w:t>[Date de fin]</w:t>
                </w:r>
              </w:sdtContent>
            </w:sdt>
          </w:p>
          <w:p w14:paraId="3ED8AB00" w14:textId="77777777" w:rsidR="004D3011" w:rsidRPr="008F2702" w:rsidRDefault="00097BFA" w:rsidP="004D3011">
            <w:sdt>
              <w:sdtPr>
                <w:id w:val="-1480993500"/>
                <w:placeholder>
                  <w:docPart w:val="E01AF7F5208740EE9A505350C2E9F7E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[Décrivez vos responsabilités et vos réalisations en termes d’impact et de résultats. Citez des exemples tout en restant concis.]</w:t>
                </w:r>
              </w:sdtContent>
            </w:sdt>
            <w:r w:rsidR="00036450" w:rsidRPr="008F2702">
              <w:rPr>
                <w:lang w:bidi="fr-FR"/>
              </w:rPr>
              <w:t xml:space="preserve"> </w:t>
            </w:r>
          </w:p>
          <w:p w14:paraId="1924EC54" w14:textId="77777777" w:rsidR="004D3011" w:rsidRPr="008F2702" w:rsidRDefault="004D3011" w:rsidP="00036450"/>
          <w:sdt>
            <w:sdtPr>
              <w:id w:val="1669594239"/>
              <w:placeholder>
                <w:docPart w:val="AFD8DA8CD48E434BA69070AFE434587D"/>
              </w:placeholder>
              <w:temporary/>
              <w:showingPlcHdr/>
              <w15:appearance w15:val="hidden"/>
            </w:sdtPr>
            <w:sdtEndPr/>
            <w:sdtContent>
              <w:p w14:paraId="388B1760" w14:textId="77777777" w:rsidR="00036450" w:rsidRPr="008F2702" w:rsidRDefault="00180329" w:rsidP="00036450">
                <w:pPr>
                  <w:pStyle w:val="Titre2"/>
                </w:pPr>
                <w:r w:rsidRPr="008F2702">
                  <w:rPr>
                    <w:rStyle w:val="Titre2Car"/>
                    <w:b/>
                    <w:lang w:bidi="fr-FR"/>
                  </w:rPr>
                  <w:t>COMPÉTENCES</w:t>
                </w:r>
              </w:p>
            </w:sdtContent>
          </w:sdt>
          <w:p w14:paraId="4B0C94F1" w14:textId="77777777" w:rsidR="00036450" w:rsidRPr="008F2702" w:rsidRDefault="00112054" w:rsidP="004D3011">
            <w:pPr>
              <w:rPr>
                <w:color w:val="FFFFFF" w:themeColor="background1"/>
              </w:rPr>
            </w:pPr>
            <w:r w:rsidRPr="008F2702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360921E3" wp14:editId="099FADAF">
                  <wp:extent cx="3756660" cy="1257300"/>
                  <wp:effectExtent l="0" t="0" r="0" b="0"/>
                  <wp:docPr id="12" name="Graphique 12" descr="graphique Compétenc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6315789A" w14:textId="77777777" w:rsidR="0043117B" w:rsidRPr="008F2702" w:rsidRDefault="00097BFA" w:rsidP="000C45FF">
      <w:pPr>
        <w:tabs>
          <w:tab w:val="left" w:pos="990"/>
        </w:tabs>
      </w:pPr>
    </w:p>
    <w:sectPr w:rsidR="0043117B" w:rsidRPr="008F2702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227F8" w14:textId="77777777" w:rsidR="004F5FFC" w:rsidRDefault="004F5FFC" w:rsidP="000C45FF">
      <w:r>
        <w:separator/>
      </w:r>
    </w:p>
  </w:endnote>
  <w:endnote w:type="continuationSeparator" w:id="0">
    <w:p w14:paraId="1B7F6F43" w14:textId="77777777" w:rsidR="004F5FFC" w:rsidRDefault="004F5FF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8FA22" w14:textId="77777777" w:rsidR="004F5FFC" w:rsidRDefault="004F5FFC" w:rsidP="000C45FF">
      <w:r>
        <w:separator/>
      </w:r>
    </w:p>
  </w:footnote>
  <w:footnote w:type="continuationSeparator" w:id="0">
    <w:p w14:paraId="2EFDD3A5" w14:textId="77777777" w:rsidR="004F5FFC" w:rsidRDefault="004F5FF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2BA95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8E72AC6" wp14:editId="1760C1D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FC"/>
    <w:rsid w:val="00036450"/>
    <w:rsid w:val="00094499"/>
    <w:rsid w:val="000C45FF"/>
    <w:rsid w:val="000E3FD1"/>
    <w:rsid w:val="00104057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3C563F"/>
    <w:rsid w:val="004071FC"/>
    <w:rsid w:val="004142CD"/>
    <w:rsid w:val="00445947"/>
    <w:rsid w:val="004813B3"/>
    <w:rsid w:val="00496591"/>
    <w:rsid w:val="004C63E4"/>
    <w:rsid w:val="004D3011"/>
    <w:rsid w:val="004F5FFC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92EAB"/>
    <w:rsid w:val="00802CA0"/>
    <w:rsid w:val="008F2702"/>
    <w:rsid w:val="008F3B10"/>
    <w:rsid w:val="008F5A0A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06E4D"/>
    <w:rsid w:val="00E25A26"/>
    <w:rsid w:val="00E4381A"/>
    <w:rsid w:val="00E55D74"/>
    <w:rsid w:val="00F17D8E"/>
    <w:rsid w:val="00F60274"/>
    <w:rsid w:val="00F77FB9"/>
    <w:rsid w:val="00F8321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DCC0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fr-FR%7b273519FA-C946-421F-9A5C-C8999FAD6AA3%7d\%7bD79531EF-3BFD-4C59-804F-028F36C36069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80%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1B6E-4DB4-9287-B69994553905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90%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1B6E-4DB4-9287-B69994553905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100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1B6E-4DB4-9287-B69994553905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90%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1B6E-4DB4-9287-B69994553905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Compétence #5</c:v>
                </c:pt>
                <c:pt idx="1">
                  <c:v>Compétence #4</c:v>
                </c:pt>
                <c:pt idx="2">
                  <c:v>Compétence #3</c:v>
                </c:pt>
                <c:pt idx="3">
                  <c:v>Compétence #2</c:v>
                </c:pt>
                <c:pt idx="4">
                  <c:v>Compétence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274457B54348BBA5CB6C00297621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F1B282-A3C2-4639-ADC9-175C0F620AE8}"/>
      </w:docPartPr>
      <w:docPartBody>
        <w:p w:rsidR="00000000" w:rsidRDefault="001251B0">
          <w:pPr>
            <w:pStyle w:val="D6274457B54348BBA5CB6C002976210D"/>
          </w:pPr>
          <w:r w:rsidRPr="00E06E4D">
            <w:rPr>
              <w:spacing w:val="11"/>
              <w:w w:val="59"/>
            </w:rPr>
            <w:t>INTITULÉ DU POSTE IC</w:t>
          </w:r>
          <w:r w:rsidRPr="00E06E4D">
            <w:rPr>
              <w:spacing w:val="31"/>
              <w:w w:val="59"/>
            </w:rPr>
            <w:t>I</w:t>
          </w:r>
        </w:p>
      </w:docPartBody>
    </w:docPart>
    <w:docPart>
      <w:docPartPr>
        <w:name w:val="1CD3800664F7430FB886468D01C469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3F9BDF-5C26-4011-A2D9-BD89731A499C}"/>
      </w:docPartPr>
      <w:docPartBody>
        <w:p w:rsidR="00000000" w:rsidRDefault="001251B0">
          <w:pPr>
            <w:pStyle w:val="1CD3800664F7430FB886468D01C4691D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6090B6AC04F84E378AC18049AA5CAB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0E0899-34A9-4042-85F8-0F7DCC9B0A57}"/>
      </w:docPartPr>
      <w:docPartBody>
        <w:p w:rsidR="001251B0" w:rsidRPr="008F2702" w:rsidRDefault="001251B0" w:rsidP="009260CD">
          <w:r w:rsidRPr="008F2702">
            <w:rPr>
              <w:lang w:bidi="fr-FR"/>
            </w:rPr>
            <w:t>Vous voulez placer votre propre photo dans le cercle ? C’est facile ! Sélectionnez la photo, puis cliquez dessus avec le bouton droit. Sélectionnez « </w:t>
          </w:r>
          <w:r w:rsidRPr="00E06E4D">
            <w:rPr>
              <w:lang w:bidi="fr-FR"/>
            </w:rPr>
            <w:t>Remplissage</w:t>
          </w:r>
          <w:r w:rsidRPr="008F2702">
            <w:rPr>
              <w:lang w:bidi="fr-FR"/>
            </w:rPr>
            <w:t> » dans le menu contextuel. Choisissez une photo... dans la liste. Accédez à votre ordinateur pour trouver la photo appropriée. Cliquez sur OK pour insérer la photo sélectionnée.</w:t>
          </w:r>
        </w:p>
        <w:p w:rsidR="001251B0" w:rsidRPr="008F2702" w:rsidRDefault="001251B0" w:rsidP="009260CD"/>
        <w:p w:rsidR="00000000" w:rsidRDefault="001251B0">
          <w:pPr>
            <w:pStyle w:val="6090B6AC04F84E378AC18049AA5CAB2A"/>
          </w:pPr>
          <w:r w:rsidRPr="008F2702">
            <w:rPr>
              <w:lang w:bidi="fr-FR"/>
            </w:rPr>
            <w:t>Une fois votre photo insérée, sélectionnez-la de nouveau. Accédez au menu Image Outils Format. Cliquez sur la flèche vers le bas sous « Rogner », puis sélectionnez « Remplir » dans la liste. Cela a pour effet de rogner automatiquement votre photo pour l’ajuster à la taille de l’image. Vous pouvez cliquez sur votre photo, puis la faire glisser pour la placer correctement.</w:t>
          </w:r>
        </w:p>
      </w:docPartBody>
    </w:docPart>
    <w:docPart>
      <w:docPartPr>
        <w:name w:val="109F37B1DDC94C3583C90CC78C0042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57E22E-F467-4274-BDF6-ACC6E2D69D53}"/>
      </w:docPartPr>
      <w:docPartBody>
        <w:p w:rsidR="00000000" w:rsidRDefault="001251B0">
          <w:pPr>
            <w:pStyle w:val="109F37B1DDC94C3583C90CC78C00428B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CC85024DF1E74FE2BD8A82D54BAB26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417205-5C7D-4D15-8D9B-9B95226BC20F}"/>
      </w:docPartPr>
      <w:docPartBody>
        <w:p w:rsidR="00000000" w:rsidRDefault="001251B0">
          <w:pPr>
            <w:pStyle w:val="CC85024DF1E74FE2BD8A82D54BAB269B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F9E010E642BA4A308305B4051E926D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E29E6-425E-4E9A-AF41-52B98745CB12}"/>
      </w:docPartPr>
      <w:docPartBody>
        <w:p w:rsidR="00000000" w:rsidRDefault="001251B0">
          <w:pPr>
            <w:pStyle w:val="F9E010E642BA4A308305B4051E926DA8"/>
          </w:pPr>
          <w:r w:rsidRPr="008F2702">
            <w:rPr>
              <w:lang w:bidi="fr-FR"/>
            </w:rPr>
            <w:t>SITE WEB :</w:t>
          </w:r>
        </w:p>
      </w:docPartBody>
    </w:docPart>
    <w:docPart>
      <w:docPartPr>
        <w:name w:val="548EDA01B0DC4E6E9401CB735CD8A8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380C3-8E34-4A02-B3BD-5D891788D665}"/>
      </w:docPartPr>
      <w:docPartBody>
        <w:p w:rsidR="00000000" w:rsidRDefault="001251B0">
          <w:pPr>
            <w:pStyle w:val="548EDA01B0DC4E6E9401CB735CD8A8D7"/>
          </w:pPr>
          <w:r w:rsidRPr="008F2702">
            <w:rPr>
              <w:lang w:bidi="fr-FR"/>
            </w:rPr>
            <w:t>Emplacement du site web</w:t>
          </w:r>
        </w:p>
      </w:docPartBody>
    </w:docPart>
    <w:docPart>
      <w:docPartPr>
        <w:name w:val="AF1B6A2802B04631A5C51CF828D04D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99882A-B078-4A40-B1F9-3AA36DE71F41}"/>
      </w:docPartPr>
      <w:docPartBody>
        <w:p w:rsidR="00000000" w:rsidRDefault="001251B0">
          <w:pPr>
            <w:pStyle w:val="AF1B6A2802B04631A5C51CF828D04D3B"/>
          </w:pPr>
          <w:r w:rsidRPr="008F2702">
            <w:rPr>
              <w:lang w:bidi="fr-FR"/>
            </w:rPr>
            <w:t>E-MAIL :</w:t>
          </w:r>
        </w:p>
      </w:docPartBody>
    </w:docPart>
    <w:docPart>
      <w:docPartPr>
        <w:name w:val="4949E475CCAB49D8B4081858105FAF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AA4AC2-6365-49FA-B06B-ACA7A8A4E3A2}"/>
      </w:docPartPr>
      <w:docPartBody>
        <w:p w:rsidR="00000000" w:rsidRDefault="001251B0">
          <w:pPr>
            <w:pStyle w:val="4949E475CCAB49D8B4081858105FAFEB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5449821B7B074B0BA8DC978D33CA8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616F36-3532-4C78-9839-90A54FCC3E18}"/>
      </w:docPartPr>
      <w:docPartBody>
        <w:p w:rsidR="00000000" w:rsidRDefault="001251B0">
          <w:pPr>
            <w:pStyle w:val="5449821B7B074B0BA8DC978D33CA8F1B"/>
          </w:pPr>
          <w:r w:rsidRPr="008F2702">
            <w:rPr>
              <w:lang w:bidi="fr-FR"/>
            </w:rPr>
            <w:t>Loisir 1</w:t>
          </w:r>
        </w:p>
      </w:docPartBody>
    </w:docPart>
    <w:docPart>
      <w:docPartPr>
        <w:name w:val="A7D213CE11F242ADBB0FCAE9211619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25EA3B-D815-4C9D-8483-CB94008F2D7D}"/>
      </w:docPartPr>
      <w:docPartBody>
        <w:p w:rsidR="00000000" w:rsidRDefault="001251B0">
          <w:pPr>
            <w:pStyle w:val="A7D213CE11F242ADBB0FCAE92116196B"/>
          </w:pPr>
          <w:r w:rsidRPr="008F2702">
            <w:rPr>
              <w:lang w:bidi="fr-FR"/>
            </w:rPr>
            <w:t>Loisir 2</w:t>
          </w:r>
        </w:p>
      </w:docPartBody>
    </w:docPart>
    <w:docPart>
      <w:docPartPr>
        <w:name w:val="09A917A0DB9644A2A899F89557EA4A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F024E3-A574-4E6A-96D8-0C675732DFB9}"/>
      </w:docPartPr>
      <w:docPartBody>
        <w:p w:rsidR="00000000" w:rsidRDefault="001251B0">
          <w:pPr>
            <w:pStyle w:val="09A917A0DB9644A2A899F89557EA4AA1"/>
          </w:pPr>
          <w:r w:rsidRPr="008F2702">
            <w:rPr>
              <w:lang w:bidi="fr-FR"/>
            </w:rPr>
            <w:t>Loisir 3</w:t>
          </w:r>
        </w:p>
      </w:docPartBody>
    </w:docPart>
    <w:docPart>
      <w:docPartPr>
        <w:name w:val="E49E6B778D59415BA0C7DE225D142C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727ADA-DEED-4116-A2BF-A957C98F8D34}"/>
      </w:docPartPr>
      <w:docPartBody>
        <w:p w:rsidR="00000000" w:rsidRDefault="001251B0">
          <w:pPr>
            <w:pStyle w:val="E49E6B778D59415BA0C7DE225D142C76"/>
          </w:pPr>
          <w:r w:rsidRPr="008F2702">
            <w:rPr>
              <w:lang w:bidi="fr-FR"/>
            </w:rPr>
            <w:t>Loisir 4</w:t>
          </w:r>
        </w:p>
      </w:docPartBody>
    </w:docPart>
    <w:docPart>
      <w:docPartPr>
        <w:name w:val="6DDCA074639F47849032EF6D3EA525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754851-463A-462B-B5CC-7361185C2C32}"/>
      </w:docPartPr>
      <w:docPartBody>
        <w:p w:rsidR="00000000" w:rsidRDefault="001251B0">
          <w:pPr>
            <w:pStyle w:val="6DDCA074639F47849032EF6D3EA525FE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BD51E177C2F64695874010AD07D035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594228-63E2-4617-B592-2F87BE45C6EA}"/>
      </w:docPartPr>
      <w:docPartBody>
        <w:p w:rsidR="00000000" w:rsidRDefault="001251B0">
          <w:pPr>
            <w:pStyle w:val="BD51E177C2F64695874010AD07D035E5"/>
          </w:pPr>
          <w:r w:rsidRPr="008F2702">
            <w:rPr>
              <w:lang w:bidi="fr-FR"/>
            </w:rPr>
            <w:t>[Nom de l’établissement]</w:t>
          </w:r>
        </w:p>
      </w:docPartBody>
    </w:docPart>
    <w:docPart>
      <w:docPartPr>
        <w:name w:val="2E8B0C6D7344455BA901B302894763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FF210-66F6-45CA-817B-81551F8062B6}"/>
      </w:docPartPr>
      <w:docPartBody>
        <w:p w:rsidR="00000000" w:rsidRDefault="001251B0">
          <w:pPr>
            <w:pStyle w:val="2E8B0C6D7344455BA901B30289476319"/>
          </w:pPr>
          <w:r w:rsidRPr="008F2702">
            <w:rPr>
              <w:lang w:bidi="fr-FR"/>
            </w:rPr>
            <w:t>[Date de début]</w:t>
          </w:r>
        </w:p>
      </w:docPartBody>
    </w:docPart>
    <w:docPart>
      <w:docPartPr>
        <w:name w:val="2A7378823F814879880A3DA324B066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074C47-B0FA-482D-A525-A534E7111E24}"/>
      </w:docPartPr>
      <w:docPartBody>
        <w:p w:rsidR="00000000" w:rsidRDefault="001251B0">
          <w:pPr>
            <w:pStyle w:val="2A7378823F814879880A3DA324B066A7"/>
          </w:pPr>
          <w:r w:rsidRPr="008F2702">
            <w:rPr>
              <w:lang w:bidi="fr-FR"/>
            </w:rPr>
            <w:t>[Date de fin]</w:t>
          </w:r>
        </w:p>
      </w:docPartBody>
    </w:docPart>
    <w:docPart>
      <w:docPartPr>
        <w:name w:val="6084CFDB62BE47D38CB4A600B9C84C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595F08-3346-4AE7-81CD-78A2B021BBCC}"/>
      </w:docPartPr>
      <w:docPartBody>
        <w:p w:rsidR="00000000" w:rsidRDefault="001251B0">
          <w:pPr>
            <w:pStyle w:val="6084CFDB62BE47D38CB4A600B9C84C7C"/>
          </w:pPr>
          <w:r w:rsidRPr="008F2702">
            <w:rPr>
              <w:lang w:bidi="fr-FR"/>
            </w:rPr>
            <w:t>[N’hésitez pas à mettre en avant vos résultats, récompenses et mentions. Vous pouvez également ajouter une description rapide de vos cours.]</w:t>
          </w:r>
        </w:p>
      </w:docPartBody>
    </w:docPart>
    <w:docPart>
      <w:docPartPr>
        <w:name w:val="8AC2D0EED0034B69B85D55F101877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CD1BFC-B55C-4206-9261-910F14A8DA9E}"/>
      </w:docPartPr>
      <w:docPartBody>
        <w:p w:rsidR="00000000" w:rsidRDefault="001251B0">
          <w:pPr>
            <w:pStyle w:val="8AC2D0EED0034B69B85D55F101877205"/>
          </w:pPr>
          <w:r w:rsidRPr="008F2702">
            <w:rPr>
              <w:lang w:bidi="fr-FR"/>
            </w:rPr>
            <w:t>[Nom de l’établissement]</w:t>
          </w:r>
        </w:p>
      </w:docPartBody>
    </w:docPart>
    <w:docPart>
      <w:docPartPr>
        <w:name w:val="10F68F0633AE4D439C81A715C8EE4B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BF2409-44F9-4FCA-A04E-F958E1EF191C}"/>
      </w:docPartPr>
      <w:docPartBody>
        <w:p w:rsidR="00000000" w:rsidRDefault="001251B0">
          <w:pPr>
            <w:pStyle w:val="10F68F0633AE4D439C81A715C8EE4B14"/>
          </w:pPr>
          <w:r w:rsidRPr="008F2702">
            <w:rPr>
              <w:lang w:bidi="fr-FR"/>
            </w:rPr>
            <w:t>[Date de début]</w:t>
          </w:r>
        </w:p>
      </w:docPartBody>
    </w:docPart>
    <w:docPart>
      <w:docPartPr>
        <w:name w:val="EA0C430D21A84B749CC0B0F9F7DCDC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4FB20E-2941-4726-BF2D-05FECAB9847C}"/>
      </w:docPartPr>
      <w:docPartBody>
        <w:p w:rsidR="00000000" w:rsidRDefault="001251B0">
          <w:pPr>
            <w:pStyle w:val="EA0C430D21A84B749CC0B0F9F7DCDC89"/>
          </w:pPr>
          <w:r w:rsidRPr="008F2702">
            <w:rPr>
              <w:lang w:bidi="fr-FR"/>
            </w:rPr>
            <w:t>[Date de fin]</w:t>
          </w:r>
        </w:p>
      </w:docPartBody>
    </w:docPart>
    <w:docPart>
      <w:docPartPr>
        <w:name w:val="45EF867F08974E298B48C0B611C031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7CCA9A-050B-4FD7-8082-07F0528132FA}"/>
      </w:docPartPr>
      <w:docPartBody>
        <w:p w:rsidR="00000000" w:rsidRDefault="001251B0">
          <w:pPr>
            <w:pStyle w:val="45EF867F08974E298B48C0B611C031CD"/>
          </w:pPr>
          <w:r w:rsidRPr="008F2702">
            <w:rPr>
              <w:lang w:bidi="fr-FR"/>
            </w:rPr>
            <w:t>[N’hésitez pas à mettre en avant vos résultats, récompenses et mentions. Vous pouvez également ajouter une description rapide de vos cours.]</w:t>
          </w:r>
        </w:p>
      </w:docPartBody>
    </w:docPart>
    <w:docPart>
      <w:docPartPr>
        <w:name w:val="7F94987074534906AB4574B2D2B6FB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4A4DD5-7962-479F-B0BA-227C3D8BCCBE}"/>
      </w:docPartPr>
      <w:docPartBody>
        <w:p w:rsidR="00000000" w:rsidRDefault="001251B0">
          <w:pPr>
            <w:pStyle w:val="7F94987074534906AB4574B2D2B6FB30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689815B30C9A44B29105B93A3BD561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122EBD-E184-45D1-870B-A0913D66AF3F}"/>
      </w:docPartPr>
      <w:docPartBody>
        <w:p w:rsidR="00000000" w:rsidRDefault="001251B0">
          <w:pPr>
            <w:pStyle w:val="689815B30C9A44B29105B93A3BD561DD"/>
          </w:pPr>
          <w:r w:rsidRPr="008F2702">
            <w:rPr>
              <w:lang w:bidi="fr-FR"/>
            </w:rPr>
            <w:t>[Nom de la société]</w:t>
          </w:r>
        </w:p>
      </w:docPartBody>
    </w:docPart>
    <w:docPart>
      <w:docPartPr>
        <w:name w:val="EF25DB378C8A4ED294C66F644253C3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7B992B-1FBD-4CB1-B935-20B253F6C3D7}"/>
      </w:docPartPr>
      <w:docPartBody>
        <w:p w:rsidR="00000000" w:rsidRDefault="001251B0">
          <w:pPr>
            <w:pStyle w:val="EF25DB378C8A4ED294C66F644253C348"/>
          </w:pPr>
          <w:r w:rsidRPr="008F2702">
            <w:rPr>
              <w:lang w:bidi="fr-FR"/>
            </w:rPr>
            <w:t>[Intitulé du poste]</w:t>
          </w:r>
        </w:p>
      </w:docPartBody>
    </w:docPart>
    <w:docPart>
      <w:docPartPr>
        <w:name w:val="C99E1BA804904F6EAF93442995C850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6548FA-DDE8-4CD7-8DE1-0E0657DB65A6}"/>
      </w:docPartPr>
      <w:docPartBody>
        <w:p w:rsidR="00000000" w:rsidRDefault="001251B0">
          <w:pPr>
            <w:pStyle w:val="C99E1BA804904F6EAF93442995C850F2"/>
          </w:pPr>
          <w:r w:rsidRPr="008F2702">
            <w:rPr>
              <w:lang w:bidi="fr-FR"/>
            </w:rPr>
            <w:t>[Date de début]</w:t>
          </w:r>
        </w:p>
      </w:docPartBody>
    </w:docPart>
    <w:docPart>
      <w:docPartPr>
        <w:name w:val="3B662CDE924041C78FB58D5E00FBEB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10F5D0-2647-47A2-80F2-0C7399619777}"/>
      </w:docPartPr>
      <w:docPartBody>
        <w:p w:rsidR="00000000" w:rsidRDefault="001251B0">
          <w:pPr>
            <w:pStyle w:val="3B662CDE924041C78FB58D5E00FBEB2F"/>
          </w:pPr>
          <w:r w:rsidRPr="008F2702">
            <w:rPr>
              <w:lang w:bidi="fr-FR"/>
            </w:rPr>
            <w:t>[Date de fin]</w:t>
          </w:r>
        </w:p>
      </w:docPartBody>
    </w:docPart>
    <w:docPart>
      <w:docPartPr>
        <w:name w:val="A9FB7E2ACEEC4BBD926F9210EFB5A6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E63214-F3DA-43AC-A762-BF75447472B7}"/>
      </w:docPartPr>
      <w:docPartBody>
        <w:p w:rsidR="00000000" w:rsidRDefault="001251B0">
          <w:pPr>
            <w:pStyle w:val="A9FB7E2ACEEC4BBD926F9210EFB5A6BC"/>
          </w:pPr>
          <w:r w:rsidRPr="008F2702">
            <w:rPr>
              <w:lang w:bidi="fr-FR"/>
            </w:rPr>
            <w:t>[Décrivez vos responsabilités et vos réalisations en termes d’impact et de résultats. Citez des exemples tout en restant concis.]</w:t>
          </w:r>
        </w:p>
      </w:docPartBody>
    </w:docPart>
    <w:docPart>
      <w:docPartPr>
        <w:name w:val="96D239388AE041CE98C969F199B036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05F7C0-0B09-41AB-8DE9-68DA289FDC48}"/>
      </w:docPartPr>
      <w:docPartBody>
        <w:p w:rsidR="00000000" w:rsidRDefault="001251B0">
          <w:pPr>
            <w:pStyle w:val="96D239388AE041CE98C969F199B036BB"/>
          </w:pPr>
          <w:r w:rsidRPr="008F2702">
            <w:rPr>
              <w:lang w:bidi="fr-FR"/>
            </w:rPr>
            <w:t>[Nom de la société]</w:t>
          </w:r>
        </w:p>
      </w:docPartBody>
    </w:docPart>
    <w:docPart>
      <w:docPartPr>
        <w:name w:val="4B91C8D72642447CBBDFEA30E7B416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A87A3D-3C59-4D44-A4D7-0FEC4B729435}"/>
      </w:docPartPr>
      <w:docPartBody>
        <w:p w:rsidR="00000000" w:rsidRDefault="001251B0">
          <w:pPr>
            <w:pStyle w:val="4B91C8D72642447CBBDFEA30E7B41679"/>
          </w:pPr>
          <w:r w:rsidRPr="008F2702">
            <w:rPr>
              <w:lang w:bidi="fr-FR"/>
            </w:rPr>
            <w:t>[Intitulé du poste]</w:t>
          </w:r>
        </w:p>
      </w:docPartBody>
    </w:docPart>
    <w:docPart>
      <w:docPartPr>
        <w:name w:val="6331C77137C54F6A870BA7689D75D8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C3503D-F8BF-4187-989D-32EADC070225}"/>
      </w:docPartPr>
      <w:docPartBody>
        <w:p w:rsidR="00000000" w:rsidRDefault="001251B0">
          <w:pPr>
            <w:pStyle w:val="6331C77137C54F6A870BA7689D75D8FC"/>
          </w:pPr>
          <w:r w:rsidRPr="008F2702">
            <w:rPr>
              <w:lang w:bidi="fr-FR"/>
            </w:rPr>
            <w:t>[Date de début]</w:t>
          </w:r>
        </w:p>
      </w:docPartBody>
    </w:docPart>
    <w:docPart>
      <w:docPartPr>
        <w:name w:val="AB679127464143059C0BF088693ED4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288C46-4486-465D-A99B-558E8BDA4110}"/>
      </w:docPartPr>
      <w:docPartBody>
        <w:p w:rsidR="00000000" w:rsidRDefault="001251B0">
          <w:pPr>
            <w:pStyle w:val="AB679127464143059C0BF088693ED4A2"/>
          </w:pPr>
          <w:r w:rsidRPr="008F2702">
            <w:rPr>
              <w:lang w:bidi="fr-FR"/>
            </w:rPr>
            <w:t>[Date de fin]</w:t>
          </w:r>
        </w:p>
      </w:docPartBody>
    </w:docPart>
    <w:docPart>
      <w:docPartPr>
        <w:name w:val="91EDD93D062C40FCA616A50CD74387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ED7290-2641-4C49-8BAB-6B2F7F10F560}"/>
      </w:docPartPr>
      <w:docPartBody>
        <w:p w:rsidR="00000000" w:rsidRDefault="001251B0">
          <w:pPr>
            <w:pStyle w:val="91EDD93D062C40FCA616A50CD7438750"/>
          </w:pPr>
          <w:r w:rsidRPr="008F2702">
            <w:rPr>
              <w:lang w:bidi="fr-FR"/>
            </w:rPr>
            <w:t>[Décrivez vos responsabilités et vos réalisations en termes d’impact et de résultats. Citez des exemples tout en restant concis.]</w:t>
          </w:r>
        </w:p>
      </w:docPartBody>
    </w:docPart>
    <w:docPart>
      <w:docPartPr>
        <w:name w:val="062461DDE92E46E8B3CDCD0D2F6D13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340E9C-BA74-424E-8456-E3991B4DCE1B}"/>
      </w:docPartPr>
      <w:docPartBody>
        <w:p w:rsidR="00000000" w:rsidRDefault="001251B0">
          <w:pPr>
            <w:pStyle w:val="062461DDE92E46E8B3CDCD0D2F6D13B3"/>
          </w:pPr>
          <w:r w:rsidRPr="008F2702">
            <w:rPr>
              <w:lang w:bidi="fr-FR"/>
            </w:rPr>
            <w:t>[Nom de la société]</w:t>
          </w:r>
        </w:p>
      </w:docPartBody>
    </w:docPart>
    <w:docPart>
      <w:docPartPr>
        <w:name w:val="56A0F2C08AF94E1EA9E1D0B5FEA5D5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9E8D26-590D-4D74-8A67-C65BC5E95623}"/>
      </w:docPartPr>
      <w:docPartBody>
        <w:p w:rsidR="00000000" w:rsidRDefault="001251B0">
          <w:pPr>
            <w:pStyle w:val="56A0F2C08AF94E1EA9E1D0B5FEA5D5EF"/>
          </w:pPr>
          <w:r w:rsidRPr="008F2702">
            <w:rPr>
              <w:lang w:bidi="fr-FR"/>
            </w:rPr>
            <w:t>[Intitulé du poste]</w:t>
          </w:r>
        </w:p>
      </w:docPartBody>
    </w:docPart>
    <w:docPart>
      <w:docPartPr>
        <w:name w:val="8BB8D3AFDD9D4591A6D661F7755881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BA6164-D916-4E0F-9E29-82F5CDAD352A}"/>
      </w:docPartPr>
      <w:docPartBody>
        <w:p w:rsidR="00000000" w:rsidRDefault="001251B0">
          <w:pPr>
            <w:pStyle w:val="8BB8D3AFDD9D4591A6D661F77558812A"/>
          </w:pPr>
          <w:r w:rsidRPr="008F2702">
            <w:rPr>
              <w:lang w:bidi="fr-FR"/>
            </w:rPr>
            <w:t>[Date de début]</w:t>
          </w:r>
        </w:p>
      </w:docPartBody>
    </w:docPart>
    <w:docPart>
      <w:docPartPr>
        <w:name w:val="09220D90F3AE4403A6A86E9AFBE224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27400F-67C5-4A1A-9EB8-608302FED916}"/>
      </w:docPartPr>
      <w:docPartBody>
        <w:p w:rsidR="00000000" w:rsidRDefault="001251B0">
          <w:pPr>
            <w:pStyle w:val="09220D90F3AE4403A6A86E9AFBE224B3"/>
          </w:pPr>
          <w:r w:rsidRPr="008F2702">
            <w:rPr>
              <w:lang w:bidi="fr-FR"/>
            </w:rPr>
            <w:t>[Date de fin]</w:t>
          </w:r>
        </w:p>
      </w:docPartBody>
    </w:docPart>
    <w:docPart>
      <w:docPartPr>
        <w:name w:val="E01AF7F5208740EE9A505350C2E9F7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6EADC2-5E7E-48C1-B189-BCA483CDFD85}"/>
      </w:docPartPr>
      <w:docPartBody>
        <w:p w:rsidR="00000000" w:rsidRDefault="001251B0">
          <w:pPr>
            <w:pStyle w:val="E01AF7F5208740EE9A505350C2E9F7E7"/>
          </w:pPr>
          <w:r w:rsidRPr="008F2702">
            <w:rPr>
              <w:lang w:bidi="fr-FR"/>
            </w:rPr>
            <w:t>[Décrivez vos responsabilités et vos réalisations en termes d’impact et de résultats. Citez des exemples tout en restant concis.]</w:t>
          </w:r>
        </w:p>
      </w:docPartBody>
    </w:docPart>
    <w:docPart>
      <w:docPartPr>
        <w:name w:val="AFD8DA8CD48E434BA69070AFE43458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202DE8-B6C7-4B19-8A7F-1BCA6C4B8CC2}"/>
      </w:docPartPr>
      <w:docPartBody>
        <w:p w:rsidR="00000000" w:rsidRDefault="001251B0">
          <w:pPr>
            <w:pStyle w:val="AFD8DA8CD48E434BA69070AFE434587D"/>
          </w:pPr>
          <w:r w:rsidRPr="008F2702">
            <w:rPr>
              <w:rStyle w:val="Titre2Car"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FF14B546B0545B3B85AD1A252910DEE">
    <w:name w:val="6FF14B546B0545B3B85AD1A252910DEE"/>
  </w:style>
  <w:style w:type="paragraph" w:customStyle="1" w:styleId="D6274457B54348BBA5CB6C002976210D">
    <w:name w:val="D6274457B54348BBA5CB6C002976210D"/>
  </w:style>
  <w:style w:type="paragraph" w:customStyle="1" w:styleId="1CD3800664F7430FB886468D01C4691D">
    <w:name w:val="1CD3800664F7430FB886468D01C4691D"/>
  </w:style>
  <w:style w:type="paragraph" w:customStyle="1" w:styleId="6090B6AC04F84E378AC18049AA5CAB2A">
    <w:name w:val="6090B6AC04F84E378AC18049AA5CAB2A"/>
  </w:style>
  <w:style w:type="paragraph" w:customStyle="1" w:styleId="109F37B1DDC94C3583C90CC78C00428B">
    <w:name w:val="109F37B1DDC94C3583C90CC78C00428B"/>
  </w:style>
  <w:style w:type="paragraph" w:customStyle="1" w:styleId="CC85024DF1E74FE2BD8A82D54BAB269B">
    <w:name w:val="CC85024DF1E74FE2BD8A82D54BAB269B"/>
  </w:style>
  <w:style w:type="paragraph" w:customStyle="1" w:styleId="A615CD018E8B4F53ADB092243F945229">
    <w:name w:val="A615CD018E8B4F53ADB092243F945229"/>
  </w:style>
  <w:style w:type="paragraph" w:customStyle="1" w:styleId="F9E010E642BA4A308305B4051E926DA8">
    <w:name w:val="F9E010E642BA4A308305B4051E926DA8"/>
  </w:style>
  <w:style w:type="paragraph" w:customStyle="1" w:styleId="548EDA01B0DC4E6E9401CB735CD8A8D7">
    <w:name w:val="548EDA01B0DC4E6E9401CB735CD8A8D7"/>
  </w:style>
  <w:style w:type="paragraph" w:customStyle="1" w:styleId="AF1B6A2802B04631A5C51CF828D04D3B">
    <w:name w:val="AF1B6A2802B04631A5C51CF828D04D3B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0A9A8F09EF094161BC3E2FEC0902DB45">
    <w:name w:val="0A9A8F09EF094161BC3E2FEC0902DB45"/>
  </w:style>
  <w:style w:type="paragraph" w:customStyle="1" w:styleId="4949E475CCAB49D8B4081858105FAFEB">
    <w:name w:val="4949E475CCAB49D8B4081858105FAFEB"/>
  </w:style>
  <w:style w:type="paragraph" w:customStyle="1" w:styleId="5449821B7B074B0BA8DC978D33CA8F1B">
    <w:name w:val="5449821B7B074B0BA8DC978D33CA8F1B"/>
  </w:style>
  <w:style w:type="paragraph" w:customStyle="1" w:styleId="A7D213CE11F242ADBB0FCAE92116196B">
    <w:name w:val="A7D213CE11F242ADBB0FCAE92116196B"/>
  </w:style>
  <w:style w:type="paragraph" w:customStyle="1" w:styleId="09A917A0DB9644A2A899F89557EA4AA1">
    <w:name w:val="09A917A0DB9644A2A899F89557EA4AA1"/>
  </w:style>
  <w:style w:type="paragraph" w:customStyle="1" w:styleId="E49E6B778D59415BA0C7DE225D142C76">
    <w:name w:val="E49E6B778D59415BA0C7DE225D142C76"/>
  </w:style>
  <w:style w:type="paragraph" w:customStyle="1" w:styleId="6DDCA074639F47849032EF6D3EA525FE">
    <w:name w:val="6DDCA074639F47849032EF6D3EA525FE"/>
  </w:style>
  <w:style w:type="paragraph" w:customStyle="1" w:styleId="BD51E177C2F64695874010AD07D035E5">
    <w:name w:val="BD51E177C2F64695874010AD07D035E5"/>
  </w:style>
  <w:style w:type="paragraph" w:customStyle="1" w:styleId="2E8B0C6D7344455BA901B30289476319">
    <w:name w:val="2E8B0C6D7344455BA901B30289476319"/>
  </w:style>
  <w:style w:type="paragraph" w:customStyle="1" w:styleId="2A7378823F814879880A3DA324B066A7">
    <w:name w:val="2A7378823F814879880A3DA324B066A7"/>
  </w:style>
  <w:style w:type="paragraph" w:customStyle="1" w:styleId="6084CFDB62BE47D38CB4A600B9C84C7C">
    <w:name w:val="6084CFDB62BE47D38CB4A600B9C84C7C"/>
  </w:style>
  <w:style w:type="paragraph" w:customStyle="1" w:styleId="8AC2D0EED0034B69B85D55F101877205">
    <w:name w:val="8AC2D0EED0034B69B85D55F101877205"/>
  </w:style>
  <w:style w:type="paragraph" w:customStyle="1" w:styleId="10F68F0633AE4D439C81A715C8EE4B14">
    <w:name w:val="10F68F0633AE4D439C81A715C8EE4B14"/>
  </w:style>
  <w:style w:type="paragraph" w:customStyle="1" w:styleId="EA0C430D21A84B749CC0B0F9F7DCDC89">
    <w:name w:val="EA0C430D21A84B749CC0B0F9F7DCDC89"/>
  </w:style>
  <w:style w:type="paragraph" w:customStyle="1" w:styleId="45EF867F08974E298B48C0B611C031CD">
    <w:name w:val="45EF867F08974E298B48C0B611C031CD"/>
  </w:style>
  <w:style w:type="paragraph" w:customStyle="1" w:styleId="7F94987074534906AB4574B2D2B6FB30">
    <w:name w:val="7F94987074534906AB4574B2D2B6FB30"/>
  </w:style>
  <w:style w:type="paragraph" w:customStyle="1" w:styleId="689815B30C9A44B29105B93A3BD561DD">
    <w:name w:val="689815B30C9A44B29105B93A3BD561DD"/>
  </w:style>
  <w:style w:type="paragraph" w:customStyle="1" w:styleId="EF25DB378C8A4ED294C66F644253C348">
    <w:name w:val="EF25DB378C8A4ED294C66F644253C348"/>
  </w:style>
  <w:style w:type="paragraph" w:customStyle="1" w:styleId="C99E1BA804904F6EAF93442995C850F2">
    <w:name w:val="C99E1BA804904F6EAF93442995C850F2"/>
  </w:style>
  <w:style w:type="paragraph" w:customStyle="1" w:styleId="3B662CDE924041C78FB58D5E00FBEB2F">
    <w:name w:val="3B662CDE924041C78FB58D5E00FBEB2F"/>
  </w:style>
  <w:style w:type="paragraph" w:customStyle="1" w:styleId="A9FB7E2ACEEC4BBD926F9210EFB5A6BC">
    <w:name w:val="A9FB7E2ACEEC4BBD926F9210EFB5A6BC"/>
  </w:style>
  <w:style w:type="paragraph" w:customStyle="1" w:styleId="96D239388AE041CE98C969F199B036BB">
    <w:name w:val="96D239388AE041CE98C969F199B036BB"/>
  </w:style>
  <w:style w:type="paragraph" w:customStyle="1" w:styleId="4B91C8D72642447CBBDFEA30E7B41679">
    <w:name w:val="4B91C8D72642447CBBDFEA30E7B41679"/>
  </w:style>
  <w:style w:type="paragraph" w:customStyle="1" w:styleId="6331C77137C54F6A870BA7689D75D8FC">
    <w:name w:val="6331C77137C54F6A870BA7689D75D8FC"/>
  </w:style>
  <w:style w:type="paragraph" w:customStyle="1" w:styleId="AB679127464143059C0BF088693ED4A2">
    <w:name w:val="AB679127464143059C0BF088693ED4A2"/>
  </w:style>
  <w:style w:type="paragraph" w:customStyle="1" w:styleId="91EDD93D062C40FCA616A50CD7438750">
    <w:name w:val="91EDD93D062C40FCA616A50CD7438750"/>
  </w:style>
  <w:style w:type="paragraph" w:customStyle="1" w:styleId="062461DDE92E46E8B3CDCD0D2F6D13B3">
    <w:name w:val="062461DDE92E46E8B3CDCD0D2F6D13B3"/>
  </w:style>
  <w:style w:type="paragraph" w:customStyle="1" w:styleId="56A0F2C08AF94E1EA9E1D0B5FEA5D5EF">
    <w:name w:val="56A0F2C08AF94E1EA9E1D0B5FEA5D5EF"/>
  </w:style>
  <w:style w:type="paragraph" w:customStyle="1" w:styleId="8BB8D3AFDD9D4591A6D661F77558812A">
    <w:name w:val="8BB8D3AFDD9D4591A6D661F77558812A"/>
  </w:style>
  <w:style w:type="paragraph" w:customStyle="1" w:styleId="09220D90F3AE4403A6A86E9AFBE224B3">
    <w:name w:val="09220D90F3AE4403A6A86E9AFBE224B3"/>
  </w:style>
  <w:style w:type="paragraph" w:customStyle="1" w:styleId="E01AF7F5208740EE9A505350C2E9F7E7">
    <w:name w:val="E01AF7F5208740EE9A505350C2E9F7E7"/>
  </w:style>
  <w:style w:type="character" w:customStyle="1" w:styleId="Titre2Car">
    <w:name w:val="Titre 2 Car"/>
    <w:basedOn w:val="Policepardfaut"/>
    <w:link w:val="Titre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AFD8DA8CD48E434BA69070AFE434587D">
    <w:name w:val="AFD8DA8CD48E434BA69070AFE43458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255D6119212469FDB9B2EA84AA753" ma:contentTypeVersion="0" ma:contentTypeDescription="Crée un document." ma:contentTypeScope="" ma:versionID="743e7b710eba5a87f14bef399e5948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cbad16a5d7e026df9568324c3eaae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9E8BB86-F560-4330-BF57-662EBC00D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B35132-279B-4C23-AFEA-8FF30E2CDB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0AB62E-A441-4421-B1F3-78F88CAB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{D79531EF-3BFD-4C59-804F-028F36C36069}tf00546271_win32</Template>
  <TotalTime>0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2022-02-14T10:42:00Z</dcterms:created>
  <dcterms:modified xsi:type="dcterms:W3CDTF">2022-02-14T10:42:00Z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0x0101007C2255D6119212469FDB9B2EA84AA753</vt:lpwstr>
  </property>
</Properties>
</file>